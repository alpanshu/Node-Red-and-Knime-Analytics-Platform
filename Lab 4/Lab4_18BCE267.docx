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8185" cy="1296035"/>
                <wp:effectExtent l="0" t="0" r="76200" b="7620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12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Faculty: 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-9pt;margin-top:0.75pt;width:556.45pt;height:101.95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Faculty: 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 xml:space="preserve">Lab </w:t>
      </w:r>
      <w:r>
        <w:rPr>
          <w:sz w:val="40"/>
        </w:rPr>
        <w:t>4</w:t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jc w:val="both"/>
        <w:rPr>
          <w:sz w:val="24"/>
          <w:szCs w:val="16"/>
        </w:rPr>
      </w:pPr>
      <w:r>
        <w:rPr>
          <w:sz w:val="24"/>
          <w:szCs w:val="16"/>
        </w:rPr>
        <w:t>Design a cloud based IoT based Healthcare application automation through FRED.</w:t>
      </w:r>
    </w:p>
    <w:p>
      <w:pPr>
        <w:pStyle w:val="Normal"/>
        <w:jc w:val="both"/>
        <w:rPr>
          <w:sz w:val="24"/>
          <w:szCs w:val="16"/>
        </w:rPr>
      </w:pPr>
      <w:r>
        <w:rPr>
          <w:sz w:val="24"/>
          <w:szCs w:val="16"/>
        </w:rPr>
        <w:t>Create a patient registration registration form, after registration allow the patient from the client side will send the patient monitoring details.</w:t>
      </w:r>
    </w:p>
    <w:p>
      <w:pPr>
        <w:pStyle w:val="Normal"/>
        <w:jc w:val="both"/>
        <w:rPr>
          <w:sz w:val="24"/>
          <w:szCs w:val="16"/>
        </w:rPr>
      </w:pPr>
      <w:r>
        <w:rPr>
          <w:sz w:val="24"/>
          <w:szCs w:val="16"/>
        </w:rPr>
        <w:t>Consider wearables like fitness bands such as blood pressure and heart rate, body temperature etc, I.e, symptoms and there present body status to the server , where the server wil send appropriate medical recommendations.</w:t>
      </w:r>
    </w:p>
    <w:p>
      <w:pPr>
        <w:pStyle w:val="Normal"/>
        <w:jc w:val="both"/>
        <w:rPr>
          <w:sz w:val="24"/>
          <w:szCs w:val="16"/>
        </w:rPr>
      </w:pPr>
      <w:r>
        <w:rPr>
          <w:sz w:val="24"/>
          <w:szCs w:val="16"/>
        </w:rPr>
        <w:t>Using appropriate nodes frame the application and display the output in debug and UI&gt;</w:t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Flow: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For registration form: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6550" cy="2895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871220</wp:posOffset>
            </wp:positionV>
            <wp:extent cx="6174740" cy="40246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83" t="1780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6"/>
          <w:u w:val="single"/>
        </w:rPr>
        <w:t>Client side for Health Monitoring System:</w:t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-59690</wp:posOffset>
            </wp:positionV>
            <wp:extent cx="6250940" cy="235204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37" t="90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Server side for Health Monitoring System: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887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071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Nodes:</w:t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02660" cy="3189605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3200400" cy="3188335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-2540</wp:posOffset>
            </wp:positionH>
            <wp:positionV relativeFrom="paragraph">
              <wp:posOffset>3038475</wp:posOffset>
            </wp:positionV>
            <wp:extent cx="3378200" cy="3210560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3552190</wp:posOffset>
            </wp:positionH>
            <wp:positionV relativeFrom="paragraph">
              <wp:posOffset>105410</wp:posOffset>
            </wp:positionV>
            <wp:extent cx="3544570" cy="2948305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62910" cy="3155950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3136900</wp:posOffset>
            </wp:positionH>
            <wp:positionV relativeFrom="paragraph">
              <wp:posOffset>-5715</wp:posOffset>
            </wp:positionV>
            <wp:extent cx="3416935" cy="3115310"/>
            <wp:effectExtent l="0" t="0" r="0" b="0"/>
            <wp:wrapTopAndBottom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3795395"/>
            <wp:effectExtent l="0" t="0" r="0" b="0"/>
            <wp:wrapTopAndBottom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3938905"/>
            <wp:effectExtent l="0" t="0" r="0" b="0"/>
            <wp:wrapTopAndBottom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4224655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HTML Code:</w:t>
      </w:r>
    </w:p>
    <w:p>
      <w:pPr>
        <w:pStyle w:val="Normal"/>
        <w:rPr>
          <w:u w:val="none"/>
        </w:rPr>
      </w:pPr>
      <w:r>
        <w:rPr>
          <w:u w:val="none"/>
        </w:rPr>
        <w:t>&lt;!DOCTYPE html&gt;</w:t>
        <w:br/>
        <w:t>&lt;html lang="en" &gt;</w:t>
        <w:br/>
        <w:t>&lt;head&gt;</w:t>
        <w:br/>
        <w:t>&lt;meta charset="UTF-8"&gt;</w:t>
        <w:br/>
        <w:t>&lt;title&gt;Registration Form&lt;/title&gt;</w:t>
        <w:br/>
        <w:t>&lt;meta name="viewport" content="width=device-width, initial-scale=1.0"&gt;</w:t>
        <w:br/>
        <w:t>&lt;link rel="stylesheet" href="https://cdnjs.cloudflare.com/ajax/libs/normalize/5.0.0/normalize.min.css"&gt;</w:t>
        <w:br/>
        <w:t>&lt;style&gt;</w:t>
        <w:br/>
        <w:t>@import url(https://fonts.googleapis.com/css?family=Lato:300,400,700);</w:t>
        <w:br/>
        <w:t xml:space="preserve"> body {</w:t>
        <w:br/>
        <w:t>background-color: #e6e6e6;</w:t>
        <w:br/>
        <w:t>font-size: 100%;</w:t>
        <w:br/>
        <w:t>font-family: 'Lato', sans-serif;</w:t>
        <w:br/>
        <w:t>font-weight: 400;</w:t>
        <w:br/>
        <w:t>}</w:t>
        <w:br/>
        <w:t>div, textarea, input {</w:t>
        <w:br/>
        <w:t>-moz-box-sizing: border-box;</w:t>
        <w:br/>
        <w:t>-webkit-box-sizing: border-box;</w:t>
        <w:br/>
        <w:t>box-sizing: border-box;</w:t>
        <w:br/>
        <w:t>}</w:t>
        <w:br/>
        <w:t>.container {</w:t>
        <w:br/>
        <w:t>max-width: 510px;</w:t>
        <w:br/>
        <w:t>min-width: 324px;</w:t>
        <w:br/>
        <w:t>margin: 50px auto 0px;</w:t>
        <w:br/>
        <w:t>background-color: #fff;</w:t>
        <w:br/>
        <w:t>border: 1px solid #cfcfcf;</w:t>
        <w:br/>
        <w:t>border-bottom: 3px solid #ccc;</w:t>
        <w:br/>
        <w:t>}</w:t>
        <w:br/>
        <w:t>.row {</w:t>
        <w:br/>
        <w:t>width: 100%;</w:t>
        <w:br/>
        <w:t>margin: 0 0 1em 0;</w:t>
        <w:br/>
        <w:t>padding: 0 2.5em;</w:t>
        <w:br/>
        <w:t>}</w:t>
        <w:br/>
        <w:t>.row.header {</w:t>
        <w:br/>
        <w:t>padding: 1.5em 2.5em;</w:t>
        <w:br/>
        <w:t>border-bottom: 1px solid #ccc;</w:t>
        <w:br/>
        <w:t>background: url('https://www.cpajournal.com/wp-content/uploads/2019/02/GettyImages-1001713236-730x330.jpg') left -80px;</w:t>
        <w:br/>
        <w:t>color: #fff;</w:t>
        <w:br/>
        <w:t>}</w:t>
        <w:br/>
        <w:t>.row.body {</w:t>
        <w:br/>
        <w:t>padding: .5em 2.5em 1em;</w:t>
        <w:br/>
        <w:t>}</w:t>
        <w:br/>
        <w:t>.pull-right {</w:t>
        <w:br/>
        <w:t>float: right;</w:t>
        <w:br/>
        <w:t>}</w:t>
        <w:br/>
        <w:t>h1 {</w:t>
        <w:br/>
        <w:t>font-family: 'Lato', sans-serif;</w:t>
        <w:br/>
        <w:t>font-weight: 300;</w:t>
        <w:br/>
        <w:t>display: inline-block;</w:t>
        <w:br/>
        <w:t>font-weight: 100;</w:t>
        <w:br/>
        <w:t xml:space="preserve"> background-color: white;</w:t>
        <w:br/>
        <w:t>color: black;</w:t>
        <w:br/>
        <w:t>text-shadow: 2px 2px 5px red;</w:t>
        <w:br/>
        <w:t>font-size: 3.5em;</w:t>
        <w:br/>
        <w:t>border-bottom: 1px solid rgba(255, 255, 255, 0.3);</w:t>
        <w:br/>
        <w:t>margin: 0 0 0.1em 0;</w:t>
        <w:br/>
        <w:t>padding: 0 0 0.4em 0;</w:t>
        <w:br/>
        <w:t>}</w:t>
        <w:br/>
        <w:t>h3 {</w:t>
        <w:br/>
        <w:t>font-family: 'Lato', sans-serif;</w:t>
        <w:br/>
        <w:t>font-weight: 400;</w:t>
        <w:br/>
        <w:t>font-size: 1.25em;</w:t>
        <w:br/>
        <w:t>color: black;</w:t>
        <w:br/>
        <w:t>text-shadow: 2px 2px 5px red;</w:t>
        <w:br/>
        <w:t>margin: 1em 0 0.4em 0;</w:t>
        <w:br/>
        <w:t>}</w:t>
        <w:br/>
        <w:t>.btn {</w:t>
        <w:br/>
        <w:t>font-size: 1.0625em;</w:t>
        <w:br/>
        <w:t>display: inline-block;</w:t>
        <w:br/>
        <w:t>padding: 0.74em 1.5em;</w:t>
        <w:br/>
        <w:t>margin: 1.5em 0 0;</w:t>
        <w:br/>
        <w:t>color: #fff;</w:t>
        <w:br/>
        <w:t>border-width: 0 0 0 0;</w:t>
        <w:br/>
        <w:t>border-bottom: 5px solid;</w:t>
        <w:br/>
        <w:t>text-transform: uppercase;</w:t>
        <w:br/>
        <w:t>background-color: #b3b3b3;</w:t>
        <w:br/>
        <w:t>border-bottom-color: #8c8c8c;</w:t>
        <w:br/>
        <w:t>font-family: 'Lato', sans-serif;</w:t>
        <w:br/>
        <w:t>font-weight: 300;</w:t>
        <w:br/>
        <w:t>}</w:t>
        <w:br/>
        <w:t>.btn:hover {</w:t>
        <w:br/>
        <w:t>background-color: #bfbfbf;</w:t>
        <w:br/>
        <w:t>}</w:t>
        <w:br/>
        <w:t>.btn.btn-submit {</w:t>
        <w:br/>
        <w:t>background-color: #4f6fad;</w:t>
        <w:br/>
        <w:t>border-bottom-color: #374d78;</w:t>
        <w:br/>
        <w:t>}</w:t>
        <w:br/>
        <w:t>.btn.btn-submit:hover {</w:t>
        <w:br/>
        <w:t>background-color: #5f7db6;</w:t>
        <w:br/>
        <w:t>}</w:t>
        <w:br/>
        <w:t>form {</w:t>
        <w:br/>
        <w:t>max-width: 100%;</w:t>
        <w:br/>
        <w:t xml:space="preserve"> display: block;</w:t>
        <w:br/>
        <w:t>}</w:t>
        <w:br/>
        <w:t>form ul {</w:t>
        <w:br/>
        <w:t>margin: 0;</w:t>
        <w:br/>
        <w:t>padding: 0;</w:t>
        <w:br/>
        <w:t>list-style: none;</w:t>
        <w:br/>
        <w:t>}</w:t>
        <w:br/>
        <w:t>form ul li {</w:t>
        <w:br/>
        <w:t>margin: 0 0 0.25em 0;</w:t>
        <w:br/>
        <w:t>clear: both;</w:t>
        <w:br/>
        <w:t>display: inline-block;</w:t>
        <w:br/>
        <w:t>width: 100%;</w:t>
        <w:br/>
        <w:t>}</w:t>
        <w:br/>
        <w:t>form ul li:last-child {</w:t>
        <w:br/>
        <w:t>margin: 0;</w:t>
        <w:br/>
        <w:t>}</w:t>
        <w:br/>
        <w:t>form ul li p {</w:t>
        <w:br/>
        <w:t>margin: 0;</w:t>
        <w:br/>
        <w:t>padding: 0;</w:t>
        <w:br/>
        <w:t>float: left;</w:t>
        <w:br/>
        <w:t>}</w:t>
        <w:br/>
        <w:t>form ul li p.right {</w:t>
        <w:br/>
        <w:t>float: right;</w:t>
        <w:br/>
        <w:t>}</w:t>
        <w:br/>
        <w:t>form ul li .divider {</w:t>
        <w:br/>
        <w:t>margin: 0.5em 0 0.5em 0;</w:t>
        <w:br/>
        <w:t>border: 0;</w:t>
        <w:br/>
        <w:t>height: 1px;</w:t>
        <w:br/>
        <w:t>width: 100%;</w:t>
        <w:br/>
        <w:t>display: block;</w:t>
        <w:br/>
        <w:t>background-color: #4f6fad;</w:t>
        <w:br/>
        <w:t>background-image: linear-gradient(to right, #ee9cb4, #4f6fad);</w:t>
        <w:br/>
        <w:t>}</w:t>
        <w:br/>
        <w:t>form ul li .req {</w:t>
        <w:br/>
        <w:t>color: #ee9cb4;</w:t>
        <w:br/>
        <w:t>}</w:t>
        <w:br/>
        <w:t>form label {</w:t>
        <w:br/>
        <w:t>display: block;</w:t>
        <w:br/>
        <w:t>margin: 0 0 0.5em 0;</w:t>
        <w:br/>
        <w:t>color: #4f6fad;</w:t>
        <w:br/>
        <w:t>font-size: 1em;</w:t>
        <w:br/>
        <w:t>}</w:t>
        <w:br/>
        <w:t xml:space="preserve"> form input {</w:t>
        <w:br/>
        <w:t>margin: 0 0 0.5em 0;</w:t>
        <w:br/>
        <w:t>border: 1px solid #ccc;</w:t>
        <w:br/>
        <w:t>padding: 6px 10px;</w:t>
        <w:br/>
        <w:t>color: #555;</w:t>
        <w:br/>
        <w:t>font-size: 1em;</w:t>
        <w:br/>
        <w:t>}</w:t>
        <w:br/>
        <w:t>form textarea {</w:t>
        <w:br/>
        <w:t>border: 1px solid #ccc;</w:t>
        <w:br/>
        <w:t>padding: 6px 10px;</w:t>
        <w:br/>
        <w:t>width: 100%;</w:t>
        <w:br/>
        <w:t>color: #555;</w:t>
        <w:br/>
        <w:t>}</w:t>
        <w:br/>
        <w:t>form small {</w:t>
        <w:br/>
        <w:t>color: #4f6fad;</w:t>
        <w:br/>
        <w:t>margin: 0 0 0 0.5em;</w:t>
        <w:br/>
        <w:t>}</w:t>
        <w:br/>
        <w:t>@media only screen and (max-width: 480px) {</w:t>
        <w:br/>
        <w:t>.pull-right {</w:t>
        <w:br/>
        <w:t>float: none;</w:t>
        <w:br/>
        <w:t>}</w:t>
        <w:br/>
        <w:t>input {</w:t>
        <w:br/>
        <w:t>width: 100%;</w:t>
        <w:br/>
        <w:t>}</w:t>
        <w:br/>
        <w:t>label {</w:t>
        <w:br/>
        <w:t>width: 100%;</w:t>
        <w:br/>
        <w:t>display: inline-block;</w:t>
        <w:br/>
        <w:t>float: left;</w:t>
        <w:br/>
        <w:t>clear: both;</w:t>
        <w:br/>
        <w:t>}</w:t>
        <w:br/>
        <w:t>li, p {</w:t>
        <w:br/>
        <w:t>width: 100%;</w:t>
        <w:br/>
        <w:t>}</w:t>
        <w:br/>
        <w:t>input.btn {</w:t>
        <w:br/>
        <w:t>margin: 1.5em 0 0.5em;</w:t>
        <w:br/>
        <w:t>}</w:t>
        <w:br/>
        <w:t>h1 {</w:t>
        <w:br/>
        <w:t>font-size: 2.25em;</w:t>
        <w:br/>
        <w:t>}</w:t>
        <w:br/>
        <w:t>h3 {</w:t>
        <w:br/>
        <w:t>font-size: 1.125em;</w:t>
        <w:br/>
        <w:t xml:space="preserve"> }</w:t>
        <w:br/>
        <w:t>li small {</w:t>
        <w:br/>
        <w:t>display: none;</w:t>
        <w:br/>
        <w:t>}</w:t>
        <w:br/>
        <w:t>}</w:t>
        <w:br/>
        <w:t>&lt;/style&gt;</w:t>
        <w:br/>
        <w:t>&lt;/head&gt;</w:t>
        <w:br/>
        <w:t>&lt;body&gt;</w:t>
        <w:br/>
        <w:t>&lt;!-- partial:index.partial.html --&gt;</w:t>
        <w:br/>
        <w:t>&lt;div class="container"&gt;</w:t>
        <w:br/>
        <w:t>&lt;div class="row header"&gt;</w:t>
        <w:br/>
        <w:t>&lt;h1&gt;Registration Form &amp;nbsp;&lt;/h1&gt;</w:t>
        <w:br/>
        <w:t>&lt;h3&gt;Fill out the form below!&lt;/h3&gt;</w:t>
        <w:br/>
        <w:t>&lt;/div&gt;</w:t>
        <w:br/>
        <w:t>&lt;div class="row body"&gt;</w:t>
        <w:br/>
        <w:t>&lt;form method="post" action="/ui"&gt;</w:t>
        <w:br/>
        <w:t>&lt;ul&gt;</w:t>
        <w:br/>
        <w:t>&lt;li&gt;</w:t>
        <w:br/>
        <w:t>&lt;p class="left"&gt;</w:t>
        <w:br/>
        <w:t>&lt;label for="first_name"&gt;first name&lt;/label&gt;</w:t>
        <w:br/>
        <w:t>&lt;input type="text" name="first_name" placeholder="Alpanshu" /&gt;</w:t>
        <w:br/>
        <w:t>&lt;/p&gt;</w:t>
        <w:br/>
        <w:t>&lt;p class="pull-right"&gt;</w:t>
        <w:br/>
        <w:t>&lt;label for="last_name"&gt;last name&lt;/label&gt;</w:t>
        <w:br/>
        <w:t>&lt;input type="text" name="last_name" placeholder="Kataria" /&gt;</w:t>
        <w:br/>
        <w:t>&lt;/p&gt;</w:t>
        <w:br/>
        <w:t>&lt;/li&gt;</w:t>
        <w:br/>
        <w:t>&lt;li&gt;</w:t>
        <w:br/>
        <w:t>&lt;p&gt;</w:t>
        <w:br/>
        <w:t>&lt;label for="email"&gt;email &lt;span class="req"&gt;*&lt;/span&gt;&lt;/label&gt;</w:t>
        <w:br/>
        <w:t>&lt;input type="email" name="email" placeholder="alpanshu.kataria@gmail.com" /&gt;</w:t>
        <w:br/>
        <w:t>&lt;/p&gt;</w:t>
        <w:br/>
        <w:t>&lt;/li&gt;</w:t>
        <w:br/>
        <w:t>&lt;li&gt;</w:t>
        <w:br/>
        <w:t>&lt;p&gt;</w:t>
        <w:br/>
        <w:t>&lt;label for="Mob. No."&gt;Mob. No.&lt;span class="req"&gt;*&lt;/span&gt;&lt;/label&gt;</w:t>
        <w:br/>
        <w:t>&lt;input type="Mob. No." name="Mob. No." placeholder="Mob. No." /&gt;</w:t>
        <w:br/>
        <w:t>&lt;/p&gt;</w:t>
        <w:br/>
        <w:t>&lt;/li&gt;</w:t>
        <w:br/>
        <w:t xml:space="preserve"> &lt;li&gt;</w:t>
        <w:br/>
        <w:t>&lt;p&gt;</w:t>
        <w:br/>
        <w:t>&lt;label for="Being diagnosed for:"&gt;Being diagnosed for:&lt;span class="req"&gt;*&lt;/span&gt;&lt;/label&gt;</w:t>
        <w:br/>
        <w:t>&lt;input type="Being diagnosed for:" name="Being diagnosed for:" placeholder="Being diagnosed for:" /&gt;</w:t>
        <w:br/>
        <w:t>&lt;/p&gt;</w:t>
        <w:br/>
        <w:t>&lt;/li&gt;</w:t>
        <w:br/>
        <w:t>&lt;li&gt;&lt;div class="divider"&gt;&lt;/div&gt;&lt;/li&gt;</w:t>
        <w:br/>
        <w:t>&lt;li&gt;</w:t>
        <w:br/>
        <w:t>&lt;label for="Address"&gt;Address&lt;/label&gt;</w:t>
        <w:br/>
        <w:t>&lt;textarea cols="46" rows="3" name="Address"&gt;&lt;/textarea&gt;</w:t>
        <w:br/>
        <w:t>&lt;/li&gt;</w:t>
        <w:br/>
        <w:t xml:space="preserve">        &lt;li&gt;</w:t>
        <w:br/>
        <w:t xml:space="preserve">          &lt;input class="btn btn-submit" type="submit" value="Submit" /&gt;</w:t>
        <w:br/>
        <w:t xml:space="preserve">          &lt;small&gt;or press &lt;strong&gt;enter&lt;/strong&gt;&lt;/small&gt;</w:t>
        <w:br/>
        <w:t xml:space="preserve">        &lt;/li&gt;</w:t>
        <w:br/>
        <w:t>&lt;/ul&gt;</w:t>
        <w:br/>
        <w:t>&lt;/form&gt;</w:t>
        <w:br/>
        <w:t>&lt;/div&gt;</w:t>
        <w:br/>
        <w:t>&lt;/div&gt;</w:t>
        <w:br/>
        <w:t>&lt;!-- partial --&gt;</w:t>
        <w:br/>
        <w:t>&lt;/body&gt;</w:t>
        <w:br/>
        <w:t>&lt;/html&gt;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Debug monitor: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4572000"/>
            <wp:effectExtent l="0" t="0" r="0" b="0"/>
            <wp:wrapTopAndBottom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 xml:space="preserve">Web Page </w:t>
      </w:r>
      <w:r>
        <w:rPr>
          <w:b/>
          <w:bCs/>
          <w:sz w:val="24"/>
          <w:szCs w:val="16"/>
          <w:u w:val="single"/>
        </w:rPr>
        <w:t>for registration form</w:t>
      </w:r>
      <w:r>
        <w:rPr>
          <w:b/>
          <w:bCs/>
          <w:sz w:val="24"/>
          <w:szCs w:val="16"/>
          <w:u w:val="single"/>
        </w:rPr>
        <w:t>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912235"/>
            <wp:effectExtent l="0" t="0" r="0" b="0"/>
            <wp:wrapSquare wrapText="largest"/>
            <wp:docPr id="1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Dashboard: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595120"/>
            <wp:effectExtent l="0" t="0" r="0" b="0"/>
            <wp:wrapSquare wrapText="largest"/>
            <wp:docPr id="1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spacing w:before="0" w:after="200"/>
        <w:rPr>
          <w:sz w:val="24"/>
          <w:szCs w:val="16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126</TotalTime>
  <Application>LibreOffice/7.1.0.3$Windows_X86_64 LibreOffice_project/f6099ecf3d29644b5008cc8f48f42f4a40986e4c</Application>
  <AppVersion>15.0000</AppVersion>
  <Pages>13</Pages>
  <Words>691</Words>
  <Characters>4624</Characters>
  <CharactersWithSpaces>5335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2021-02-28T00:48:49Z</dcterms:created>
  <dc:creator/>
  <dc:description/>
  <dc:language>en-IN</dc:language>
  <cp:lastModifiedBy/>
  <dcterms:modified xsi:type="dcterms:W3CDTF">2021-02-28T02:14:20Z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