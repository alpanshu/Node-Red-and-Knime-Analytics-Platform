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Gothic-Bold" w:hAnsi="CenturyGothic-Bold" w:cs="CenturyGothic-Bold"/>
          <w:b/>
          <w:b/>
          <w:bCs/>
          <w:szCs w:val="22"/>
        </w:rPr>
      </w:pPr>
      <w:r>
        <w:rPr>
          <w:rFonts w:cs="CenturyGothic-Bold" w:ascii="CenturyGothic-Bold" w:hAnsi="CenturyGothic-Bold"/>
          <w:b/>
          <w:bCs/>
          <w:szCs w:val="22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-114300</wp:posOffset>
                </wp:positionH>
                <wp:positionV relativeFrom="paragraph">
                  <wp:posOffset>9525</wp:posOffset>
                </wp:positionV>
                <wp:extent cx="7068185" cy="1296035"/>
                <wp:effectExtent l="0" t="0" r="76200" b="7620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20" cy="129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dir="2700000" dist="106914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  <w:u w:val="single"/>
                              </w:rPr>
                              <w:t>ECE-3502 IoT Domain Analyst LAB(L9+L10)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</w:rPr>
                              <w:t>Name: Alpanshu Kataria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</w:rPr>
                              <w:t>Reg. No.: 18BCE1267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</w:rPr>
                              <w:t xml:space="preserve">Faculty: </w:t>
                            </w: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</w:rPr>
                              <w:t xml:space="preserve">Dr. </w:t>
                            </w: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</w:rPr>
                              <w:t>Maheshwari R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white" stroked="t" style="position:absolute;margin-left:-9pt;margin-top:0.75pt;width:556.45pt;height:101.95pt;mso-wrap-style:square;v-text-anchor:top">
                <v:fill o:detectmouseclick="t" type="solid" color2="black"/>
                <v:stroke color="black" weight="720" joinstyle="round" endcap="flat"/>
                <v:shadow on="t" obscured="f" color="gray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  <w:u w:val="single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  <w:u w:val="single"/>
                        </w:rPr>
                        <w:t>ECE-3502 IoT Domain Analyst LAB(L9+L10)</w:t>
                      </w:r>
                    </w:p>
                    <w:p>
                      <w:pPr>
                        <w:pStyle w:val="FrameContents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</w:rPr>
                        <w:t>Name: Alpanshu Kataria</w:t>
                      </w:r>
                    </w:p>
                    <w:p>
                      <w:pPr>
                        <w:pStyle w:val="FrameContents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</w:rPr>
                        <w:t>Reg. No.: 18BCE1267</w:t>
                      </w:r>
                    </w:p>
                    <w:p>
                      <w:pPr>
                        <w:pStyle w:val="FrameContents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</w:rPr>
                        <w:t xml:space="preserve">Faculty: </w:t>
                      </w: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</w:rPr>
                        <w:t xml:space="preserve">Dr. </w:t>
                      </w: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</w:rPr>
                        <w:t>Maheshwari R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  <w:t xml:space="preserve">Lab </w:t>
      </w:r>
      <w:r>
        <w:rPr>
          <w:sz w:val="40"/>
        </w:rPr>
        <w:t>11</w:t>
      </w:r>
    </w:p>
    <w:p>
      <w:pPr>
        <w:pStyle w:val="Normal"/>
        <w:rPr>
          <w:b/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Task:</w:t>
      </w:r>
    </w:p>
    <w:p>
      <w:pPr>
        <w:pStyle w:val="Normal"/>
        <w:rPr>
          <w:color w:val="000000"/>
          <w:sz w:val="24"/>
          <w:szCs w:val="16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3"/>
          <w:szCs w:val="16"/>
        </w:rPr>
        <w:t xml:space="preserve">Machine Learning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3"/>
          <w:szCs w:val="16"/>
        </w:rPr>
        <w:t>(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3"/>
          <w:szCs w:val="16"/>
        </w:rPr>
        <w:t>Unsupervised Learning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3"/>
          <w:szCs w:val="16"/>
        </w:rPr>
        <w:t xml:space="preserve">) in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3"/>
          <w:szCs w:val="16"/>
        </w:rPr>
        <w:t xml:space="preserve"> Knime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3"/>
          <w:szCs w:val="16"/>
        </w:rPr>
        <w:t xml:space="preserve">analytics platform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3"/>
          <w:szCs w:val="16"/>
        </w:rPr>
        <w:t xml:space="preserve">for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3"/>
          <w:szCs w:val="16"/>
        </w:rPr>
        <w:t>applying c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3"/>
          <w:szCs w:val="16"/>
        </w:rPr>
        <w:t xml:space="preserve">lustering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3"/>
          <w:szCs w:val="16"/>
        </w:rPr>
        <w:t>on c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3"/>
          <w:szCs w:val="16"/>
        </w:rPr>
        <w:t xml:space="preserve">orona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3"/>
          <w:szCs w:val="16"/>
        </w:rPr>
        <w:t>v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3"/>
          <w:szCs w:val="16"/>
        </w:rPr>
        <w:t>irus</w:t>
      </w:r>
      <w:r>
        <w:rPr>
          <w:color w:val="000000"/>
          <w:sz w:val="24"/>
          <w:szCs w:val="16"/>
        </w:rPr>
        <w:t xml:space="preserve"> </w:t>
      </w:r>
      <w:r>
        <w:rPr>
          <w:color w:val="000000"/>
          <w:sz w:val="24"/>
          <w:szCs w:val="16"/>
        </w:rPr>
        <w:t>related dataset</w:t>
      </w:r>
    </w:p>
    <w:p>
      <w:pPr>
        <w:pStyle w:val="Normal"/>
        <w:rPr>
          <w:b/>
          <w:b/>
          <w:bCs/>
          <w:color w:val="000000"/>
          <w:sz w:val="28"/>
          <w:szCs w:val="16"/>
          <w:u w:val="single"/>
        </w:rPr>
      </w:pPr>
      <w:r>
        <w:rPr>
          <w:b/>
          <w:bCs/>
          <w:color w:val="000000"/>
          <w:sz w:val="28"/>
          <w:szCs w:val="16"/>
          <w:u w:val="single"/>
        </w:rPr>
        <w:t>Dataset:</w:t>
      </w:r>
    </w:p>
    <w:p>
      <w:pPr>
        <w:pStyle w:val="Normal"/>
        <w:rPr/>
      </w:pPr>
      <w:hyperlink r:id="rId3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https://www.kaggle.com/sudalairajkumar/covid19-in-india?select=covid_19_india.csv</w:t>
        </w:r>
      </w:hyperlink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rFonts w:eastAsia="Calibri" w:cs="Mangal" w:cstheme="minorBidi" w:eastAsiaTheme="minorHAnsi"/>
          <w:b/>
          <w:bCs/>
          <w:color w:val="auto"/>
          <w:kern w:val="0"/>
          <w:sz w:val="24"/>
          <w:szCs w:val="16"/>
          <w:u w:val="single"/>
          <w:lang w:val="en-US" w:eastAsia="en-US" w:bidi="hi-IN"/>
        </w:rPr>
        <w:t>Workspace</w:t>
      </w:r>
      <w:r>
        <w:rPr>
          <w:b/>
          <w:bCs/>
          <w:sz w:val="24"/>
          <w:szCs w:val="16"/>
          <w:u w:val="single"/>
        </w:rPr>
        <w:t>: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13309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b/>
          <w:b/>
          <w:bCs/>
          <w:sz w:val="32"/>
          <w:szCs w:val="16"/>
          <w:u w:val="single"/>
        </w:rPr>
      </w:pPr>
      <w:r>
        <w:rPr>
          <w:b/>
          <w:bCs/>
          <w:sz w:val="32"/>
          <w:szCs w:val="16"/>
          <w:u w:val="single"/>
        </w:rPr>
        <w:t>All nodes and their configuration:</w:t>
      </w:r>
    </w:p>
    <w:p>
      <w:pPr>
        <w:pStyle w:val="Normal"/>
        <w:rPr>
          <w:b/>
          <w:b/>
          <w:bCs/>
          <w:sz w:val="24"/>
          <w:szCs w:val="16"/>
          <w:u w:val="none"/>
        </w:rPr>
      </w:pPr>
      <w:r>
        <w:rPr>
          <w:b/>
          <w:bCs/>
          <w:sz w:val="24"/>
          <w:szCs w:val="16"/>
          <w:u w:val="none"/>
        </w:rPr>
        <w:t>CSV reader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424045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Partitioning Node: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3475" cy="4019550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K-means Node:</w:t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53225" cy="6162675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Color Manager Node:</w:t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8400" cy="6610350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Shape Manager Node:</w:t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656272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Scatter Plot Node:</w:t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6734175"/>
            <wp:effectExtent l="0" t="0" r="0" b="0"/>
            <wp:wrapTopAndBottom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Cluster Assigner Node:</w:t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6200" cy="3019425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Scatter Plot Output:</w:t>
      </w:r>
    </w:p>
    <w:p>
      <w:pPr>
        <w:pStyle w:val="Normal"/>
        <w:spacing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0620" cy="5090160"/>
            <wp:effectExtent l="0" t="0" r="0" b="0"/>
            <wp:wrapTopAndBottom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2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  <w:font w:name="CenturyGothic-Bold">
    <w:charset w:val="01"/>
    <w:family w:val="roman"/>
    <w:pitch w:val="default"/>
  </w:font>
  <w:font w:name="apple-system">
    <w:altName w:val="BlinkMacSystemFont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735a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46c94"/>
    <w:rPr>
      <w:b/>
      <w:bCs/>
      <w:i/>
      <w:iCs/>
      <w:color w:val="4F81BD" w:themeColor="accent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07643"/>
    <w:rPr>
      <w:rFonts w:ascii="Tahoma" w:hAnsi="Tahoma" w:cs="Mangal"/>
      <w:sz w:val="16"/>
      <w:szCs w:val="14"/>
    </w:rPr>
  </w:style>
  <w:style w:type="character" w:styleId="Htmldoctype" w:customStyle="1">
    <w:name w:val="html-doctype"/>
    <w:basedOn w:val="DefaultParagraphFont"/>
    <w:qFormat/>
    <w:rsid w:val="00b84eed"/>
    <w:rPr/>
  </w:style>
  <w:style w:type="character" w:styleId="Htmltag" w:customStyle="1">
    <w:name w:val="html-tag"/>
    <w:basedOn w:val="DefaultParagraphFont"/>
    <w:qFormat/>
    <w:rsid w:val="00b84eed"/>
    <w:rPr/>
  </w:style>
  <w:style w:type="character" w:styleId="Htmlattributename" w:customStyle="1">
    <w:name w:val="html-attribute-name"/>
    <w:basedOn w:val="DefaultParagraphFont"/>
    <w:qFormat/>
    <w:rsid w:val="00b84eed"/>
    <w:rPr/>
  </w:style>
  <w:style w:type="character" w:styleId="Htmlattributevalue" w:customStyle="1">
    <w:name w:val="html-attribute-value"/>
    <w:basedOn w:val="DefaultParagraphFont"/>
    <w:qFormat/>
    <w:rsid w:val="00b84eed"/>
    <w:rPr/>
  </w:style>
  <w:style w:type="character" w:styleId="InternetLink">
    <w:name w:val="Hyperlink"/>
    <w:basedOn w:val="DefaultParagraphFont"/>
    <w:uiPriority w:val="99"/>
    <w:semiHidden/>
    <w:unhideWhenUsed/>
    <w:rsid w:val="00b84eed"/>
    <w:rPr>
      <w:color w:val="0000FF"/>
      <w:u w:val="single"/>
    </w:rPr>
  </w:style>
  <w:style w:type="character" w:styleId="Htmlcomment" w:customStyle="1">
    <w:name w:val="html-comment"/>
    <w:basedOn w:val="DefaultParagraphFont"/>
    <w:qFormat/>
    <w:rsid w:val="00b84ee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c94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07643"/>
    <w:pPr>
      <w:spacing w:lineRule="auto" w:line="240" w:before="0" w:after="0"/>
    </w:pPr>
    <w:rPr>
      <w:rFonts w:ascii="Tahoma" w:hAnsi="Tahoma" w:cs="Mangal"/>
      <w:sz w:val="16"/>
      <w:szCs w:val="1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sudalairajkumar/covid19-in-india?select=covid_19_india.csv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Templete_IoT</Template>
  <TotalTime>132</TotalTime>
  <Application>LibreOffice/7.1.0.3$Windows_X86_64 LibreOffice_project/f6099ecf3d29644b5008cc8f48f42f4a40986e4c</Application>
  <AppVersion>15.0000</AppVersion>
  <Pages>8</Pages>
  <Words>63</Words>
  <Characters>468</Characters>
  <CharactersWithSpaces>513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2021-05-25T22:59:42Z</dcterms:created>
  <dc:creator/>
  <dc:description/>
  <dc:language>en-IN</dc:language>
  <cp:lastModifiedBy/>
  <dcterms:modified xsi:type="dcterms:W3CDTF">2021-05-25T23:56:48Z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