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Gothic-Bold" w:hAnsi="CenturyGothic-Bold" w:cs="CenturyGothic-Bold"/>
          <w:b/>
          <w:b/>
          <w:bCs/>
          <w:szCs w:val="22"/>
        </w:rPr>
      </w:pPr>
      <w:r>
        <w:rPr>
          <w:rFonts w:cs="CenturyGothic-Bold" w:ascii="CenturyGothic-Bold" w:hAnsi="CenturyGothic-Bold"/>
          <w:b/>
          <w:bCs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7068185" cy="1296035"/>
                <wp:effectExtent l="0" t="0" r="76200" b="7620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20" cy="129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dir="2700000" dist="106914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  <w:u w:val="single"/>
                              </w:rPr>
                              <w:t>ECE-3502 IoT Domain Analyst LAB(L9+L10)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Name: Alpanshu Kataria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Reg. No.: 18BCE1267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Faculty: Maheshwari 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-9pt;margin-top:0.75pt;width:556.45pt;height:101.95pt;mso-wrap-style:square;v-text-anchor:top">
                <v:fill o:detectmouseclick="t" type="solid" color2="black"/>
                <v:stroke color="black" weight="720" joinstyle="round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  <w:u w:val="single"/>
                        </w:rPr>
                        <w:t>ECE-3502 IoT Domain Analyst LAB(L9+L10)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Name: Alpanshu Kataria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Reg. No.: 18BCE1267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Faculty: Maheshwari 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  <w:t xml:space="preserve">Lab </w:t>
      </w:r>
      <w:r>
        <w:rPr>
          <w:sz w:val="40"/>
        </w:rPr>
        <w:t>5</w:t>
      </w:r>
    </w:p>
    <w:p>
      <w:pPr>
        <w:pStyle w:val="Normal"/>
        <w:rPr>
          <w:b/>
          <w:b/>
          <w:bCs/>
          <w:sz w:val="32"/>
          <w:u w:val="single"/>
        </w:rPr>
      </w:pPr>
      <w:r>
        <w:rPr/>
      </w:r>
    </w:p>
    <w:p>
      <w:pPr>
        <w:pStyle w:val="Normal"/>
        <w:rPr>
          <w:b/>
          <w:b/>
          <w:bCs/>
          <w:sz w:val="32"/>
          <w:u w:val="single"/>
        </w:rPr>
      </w:pPr>
      <w:r>
        <w:rPr/>
      </w:r>
    </w:p>
    <w:p>
      <w:pPr>
        <w:pStyle w:val="Normal"/>
        <w:rPr>
          <w:b/>
          <w:b/>
          <w:bCs/>
          <w:sz w:val="32"/>
          <w:u w:val="single"/>
        </w:rPr>
      </w:pPr>
      <w:r>
        <w:rPr/>
      </w:r>
    </w:p>
    <w:p>
      <w:pPr>
        <w:pStyle w:val="Normal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03403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u w:val="single"/>
        </w:rPr>
      </w:pPr>
      <w:r>
        <w:rPr>
          <w:sz w:val="36"/>
          <w:szCs w:val="16"/>
        </w:rPr>
      </w:r>
    </w:p>
    <w:p>
      <w:pPr>
        <w:pStyle w:val="Normal"/>
        <w:rPr>
          <w:b/>
          <w:b/>
          <w:bCs/>
          <w:u w:val="single"/>
        </w:rPr>
      </w:pPr>
      <w:r>
        <w:rPr>
          <w:sz w:val="36"/>
          <w:szCs w:val="16"/>
        </w:rPr>
      </w:r>
    </w:p>
    <w:p>
      <w:pPr>
        <w:pStyle w:val="Normal"/>
        <w:rPr>
          <w:b/>
          <w:b/>
          <w:bCs/>
          <w:u w:val="single"/>
        </w:rPr>
      </w:pPr>
      <w:r>
        <w:rPr>
          <w:sz w:val="36"/>
          <w:szCs w:val="16"/>
        </w:rPr>
      </w:r>
    </w:p>
    <w:p>
      <w:pPr>
        <w:pStyle w:val="Normal"/>
        <w:rPr>
          <w:sz w:val="36"/>
          <w:szCs w:val="16"/>
        </w:rPr>
      </w:pPr>
      <w:r>
        <w:rPr>
          <w:b/>
          <w:bCs/>
          <w:sz w:val="36"/>
          <w:szCs w:val="16"/>
          <w:u w:val="single"/>
        </w:rPr>
        <w:t>Flow: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Client Side: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894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Server Side: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197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44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Node: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Function to extract farmer’s mobile no.:</w:t>
      </w:r>
    </w:p>
    <w:p>
      <w:pPr>
        <w:pStyle w:val="Normal"/>
        <w:rPr>
          <w:b w:val="false"/>
          <w:b w:val="false"/>
          <w:bCs w:val="false"/>
          <w:sz w:val="24"/>
          <w:szCs w:val="16"/>
          <w:u w:val="none"/>
        </w:rPr>
      </w:pPr>
      <w:r>
        <w:rPr>
          <w:b w:val="false"/>
          <w:bCs w:val="false"/>
          <w:sz w:val="24"/>
          <w:szCs w:val="16"/>
          <w:u w:val="none"/>
        </w:rPr>
        <w:t>msg.payload ="Farmer's name is " + msg.payload.farmer_first_name + ". His Mob. No. is " + msg.payload.Mob_No;</w:t>
        <w:br/>
        <w:t>return msg;</w:t>
      </w:r>
    </w:p>
    <w:p>
      <w:pPr>
        <w:pStyle w:val="Normal"/>
        <w:rPr>
          <w:b/>
          <w:b/>
          <w:bCs/>
          <w:u w:val="single"/>
        </w:rPr>
      </w:pPr>
      <w:r>
        <w:rPr>
          <w:sz w:val="32"/>
          <w:szCs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2452370"/>
            <wp:effectExtent l="0" t="0" r="0" b="0"/>
            <wp:wrapTopAndBottom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Debug monitor: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3000375" cy="5610225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/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Web Page: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492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Dashboard: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580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HTML Code: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t>&lt;!DOCTYPE html&gt;</w:t>
        <w:br/>
        <w:t>&lt;html lang="en" &gt;</w:t>
        <w:br/>
        <w:t>&lt;head&gt;</w:t>
        <w:br/>
        <w:t>&lt;meta charset="UTF-8"&gt;</w:t>
        <w:br/>
        <w:t>&lt;title&gt;Registration Form&lt;/title&gt;</w:t>
        <w:br/>
        <w:t>&lt;meta name="viewport" content="width=device-width, initial-scale=1.0"&gt;</w:t>
        <w:br/>
        <w:t>&lt;link rel="stylesheet" href="https://cdnjs.cloudflare.com/ajax/libs/normalize/5.0.0/normalize.min.css"&gt;</w:t>
        <w:br/>
        <w:t>&lt;style&gt;</w:t>
        <w:br/>
        <w:t>@import url(https://fonts.googleapis.com/css?family=Lato:300,400,700);</w:t>
        <w:br/>
        <w:t xml:space="preserve"> body {</w:t>
        <w:br/>
        <w:t>background-color: #e6e6e6;</w:t>
        <w:br/>
        <w:t>font-size: 100%;</w:t>
        <w:br/>
        <w:t>font-family: 'Lato', sans-serif;</w:t>
        <w:br/>
        <w:t>font-weight: 400;</w:t>
        <w:br/>
        <w:t>}</w:t>
        <w:br/>
        <w:t>div, textarea, input {</w:t>
        <w:br/>
        <w:t>-moz-box-sizing: border-box;</w:t>
        <w:br/>
        <w:t>-webkit-box-sizing: border-box;</w:t>
        <w:br/>
        <w:t>box-sizing: border-box;</w:t>
        <w:br/>
        <w:t>}</w:t>
        <w:br/>
        <w:t>.container {</w:t>
        <w:br/>
        <w:t>max-width: 510px;</w:t>
        <w:br/>
        <w:t>min-width: 324px;</w:t>
        <w:br/>
        <w:t>margin: 50px auto 0px;</w:t>
        <w:br/>
        <w:t>background-color: #fff;</w:t>
        <w:br/>
        <w:t>border: 1px solid #cfcfcf;</w:t>
        <w:br/>
        <w:t>border-bottom: 3px solid #ccc;</w:t>
        <w:br/>
        <w:t>}</w:t>
        <w:br/>
        <w:t>.row {</w:t>
        <w:br/>
        <w:t>width: 100%;</w:t>
        <w:br/>
        <w:t>margin: 0 0 1em 0;</w:t>
        <w:br/>
        <w:t>padding: 0 2.5em;</w:t>
        <w:br/>
        <w:t>}</w:t>
        <w:br/>
        <w:t>.row.header {</w:t>
        <w:br/>
        <w:t>padding: 1.5em 2.5em;</w:t>
        <w:br/>
        <w:t>border-bottom: 1px solid #ccc;</w:t>
        <w:br/>
        <w:t>background: url('https://images.indianexpress.com/2020/05/farmers-759.jpg?w=600') left -80px;</w:t>
        <w:br/>
        <w:t>color: #fff;</w:t>
        <w:br/>
        <w:t>}</w:t>
        <w:br/>
        <w:t>.row.body {</w:t>
        <w:br/>
        <w:t>padding: .5em 2.5em 1em;</w:t>
        <w:br/>
        <w:t>}</w:t>
        <w:br/>
        <w:t>.pull-right {</w:t>
        <w:br/>
        <w:t>float: right;</w:t>
        <w:br/>
        <w:t>}</w:t>
        <w:br/>
        <w:t>h1 {</w:t>
        <w:br/>
        <w:t>font-family: 'Lato', sans-serif;</w:t>
        <w:br/>
        <w:t>font-weight: 300;</w:t>
        <w:br/>
        <w:t>display: inline-block;</w:t>
        <w:br/>
        <w:t>font-weight: 100;</w:t>
        <w:br/>
        <w:t xml:space="preserve"> background-color: white;</w:t>
        <w:br/>
        <w:t>color: black;</w:t>
        <w:br/>
        <w:t>text-shadow: 2px 2px 5px red;</w:t>
        <w:br/>
        <w:t>font-size: 3.5em;</w:t>
        <w:br/>
        <w:t>border-bottom: 1px solid rgba(255, 255, 255, 0.3);</w:t>
        <w:br/>
        <w:t>margin: 0 0 0.1em 0;</w:t>
        <w:br/>
        <w:t>padding: 0 0 0.4em 0;</w:t>
        <w:br/>
        <w:t>}</w:t>
        <w:br/>
        <w:t>h3 {</w:t>
        <w:br/>
        <w:t>font-family: 'Lato', sans-serif;</w:t>
        <w:br/>
        <w:t>font-weight: 400;</w:t>
        <w:br/>
        <w:t>font-size: 1.25em;</w:t>
        <w:br/>
        <w:t>color: black;</w:t>
        <w:br/>
        <w:t>text-shadow: 2px 2px 5px red;</w:t>
        <w:br/>
        <w:t>margin: 1em 0 0.4em 0;</w:t>
        <w:br/>
        <w:t>}</w:t>
        <w:br/>
        <w:t>.btn {</w:t>
        <w:br/>
        <w:t>font-size: 1.0625em;</w:t>
        <w:br/>
        <w:t>display: inline-block;</w:t>
        <w:br/>
        <w:t>padding: 0.74em 1.5em;</w:t>
        <w:br/>
        <w:t>margin: 1.5em 0 0;</w:t>
        <w:br/>
        <w:t>color: #fff;</w:t>
        <w:br/>
        <w:t>border-width: 0 0 0 0;</w:t>
        <w:br/>
        <w:t>border-bottom: 5px solid;</w:t>
        <w:br/>
        <w:t>text-transform: uppercase;</w:t>
        <w:br/>
        <w:t>background-color: #b3b3b3;</w:t>
        <w:br/>
        <w:t>border-bottom-color: #8c8c8c;</w:t>
        <w:br/>
        <w:t>font-family: 'Lato', sans-serif;</w:t>
        <w:br/>
        <w:t>font-weight: 300;</w:t>
        <w:br/>
        <w:t>}</w:t>
        <w:br/>
        <w:t>.btn:hover {</w:t>
        <w:br/>
        <w:t>background-color: #bfbfbf;</w:t>
        <w:br/>
        <w:t>}</w:t>
        <w:br/>
        <w:t>.btn.btn-submit {</w:t>
        <w:br/>
        <w:t>background-color: #4f6fad;</w:t>
        <w:br/>
        <w:t>border-bottom-color: #374d78;</w:t>
        <w:br/>
        <w:t>}</w:t>
        <w:br/>
        <w:t>.btn.btn-submit:hover {</w:t>
        <w:br/>
        <w:t>background-color: #5f7db6;</w:t>
        <w:br/>
        <w:t>}</w:t>
        <w:br/>
        <w:t>form {</w:t>
        <w:br/>
        <w:t>max-width: 100%;</w:t>
        <w:br/>
        <w:t xml:space="preserve"> display: block;</w:t>
        <w:br/>
        <w:t>}</w:t>
        <w:br/>
        <w:t>form ul {</w:t>
        <w:br/>
        <w:t>margin: 0;</w:t>
        <w:br/>
        <w:t>padding: 0;</w:t>
        <w:br/>
        <w:t>list-style: none;</w:t>
        <w:br/>
        <w:t>}</w:t>
        <w:br/>
        <w:t>form ul li {</w:t>
        <w:br/>
        <w:t>margin: 0 0 0.25em 0;</w:t>
        <w:br/>
        <w:t>clear: both;</w:t>
        <w:br/>
        <w:t>display: inline-block;</w:t>
        <w:br/>
        <w:t>width: 100%;</w:t>
        <w:br/>
        <w:t>}</w:t>
        <w:br/>
        <w:t>form ul li:last-child {</w:t>
        <w:br/>
        <w:t>margin: 0;</w:t>
        <w:br/>
        <w:t>}</w:t>
        <w:br/>
        <w:t>form ul li p {</w:t>
        <w:br/>
        <w:t>margin: 0;</w:t>
        <w:br/>
        <w:t>padding: 0;</w:t>
        <w:br/>
        <w:t>float: left;</w:t>
        <w:br/>
        <w:t>}</w:t>
        <w:br/>
        <w:t>form ul li p.right {</w:t>
        <w:br/>
        <w:t>float: right;</w:t>
        <w:br/>
        <w:t>}</w:t>
        <w:br/>
        <w:t>form ul li .divider {</w:t>
        <w:br/>
        <w:t>margin: 0.5em 0 0.5em 0;</w:t>
        <w:br/>
        <w:t>border: 0;</w:t>
        <w:br/>
        <w:t>height: 1px;</w:t>
        <w:br/>
        <w:t>width: 100%;</w:t>
        <w:br/>
        <w:t>display: block;</w:t>
        <w:br/>
        <w:t>background-color: #4f6fad;</w:t>
        <w:br/>
        <w:t>background-image: linear-gradient(to right, #ee9cb4, #4f6fad);</w:t>
        <w:br/>
        <w:t>}</w:t>
        <w:br/>
        <w:t>form ul li .req {</w:t>
        <w:br/>
        <w:t>color: #ee9cb4;</w:t>
        <w:br/>
        <w:t>}</w:t>
        <w:br/>
        <w:t>form label {</w:t>
        <w:br/>
        <w:t>display: block;</w:t>
        <w:br/>
        <w:t>margin: 0 0 0.5em 0;</w:t>
        <w:br/>
        <w:t>color: #4f6fad;</w:t>
        <w:br/>
        <w:t>font-size: 1em;</w:t>
        <w:br/>
        <w:t>}</w:t>
        <w:br/>
        <w:t xml:space="preserve"> form input {</w:t>
        <w:br/>
        <w:t>margin: 0 0 0.5em 0;</w:t>
        <w:br/>
        <w:t>border: 1px solid #ccc;</w:t>
        <w:br/>
        <w:t>padding: 6px 10px;</w:t>
        <w:br/>
        <w:t>color: #555;</w:t>
        <w:br/>
        <w:t>font-size: 1em;</w:t>
        <w:br/>
        <w:t>}</w:t>
        <w:br/>
        <w:t>form textarea {</w:t>
        <w:br/>
        <w:t>border: 1px solid #ccc;</w:t>
        <w:br/>
        <w:t>padding: 6px 10px;</w:t>
        <w:br/>
        <w:t>width: 100%;</w:t>
        <w:br/>
        <w:t>color: #555;</w:t>
        <w:br/>
        <w:t>}</w:t>
        <w:br/>
        <w:t>form small {</w:t>
        <w:br/>
        <w:t>color: #4f6fad;</w:t>
        <w:br/>
        <w:t>margin: 0 0 0 0.5em;</w:t>
        <w:br/>
        <w:t>}</w:t>
        <w:br/>
        <w:t>@media only screen and (max-width: 480px) {</w:t>
        <w:br/>
        <w:t>.pull-right {</w:t>
        <w:br/>
        <w:t>float: none;</w:t>
        <w:br/>
        <w:t>}</w:t>
        <w:br/>
        <w:t>input {</w:t>
        <w:br/>
        <w:t>width: 100%;</w:t>
        <w:br/>
        <w:t>}</w:t>
        <w:br/>
        <w:t>label {</w:t>
        <w:br/>
        <w:t>width: 100%;</w:t>
        <w:br/>
        <w:t>display: inline-block;</w:t>
        <w:br/>
        <w:t>float: left;</w:t>
        <w:br/>
        <w:t>clear: both;</w:t>
        <w:br/>
        <w:t>}</w:t>
        <w:br/>
        <w:t>li, p {</w:t>
        <w:br/>
        <w:t>width: 100%;</w:t>
        <w:br/>
        <w:t>}</w:t>
        <w:br/>
        <w:t>input.btn {</w:t>
        <w:br/>
        <w:t>margin: 1.5em 0 0.5em;</w:t>
        <w:br/>
        <w:t>}</w:t>
        <w:br/>
        <w:t>h1 {</w:t>
        <w:br/>
        <w:t>font-size: 2.25em;</w:t>
        <w:br/>
        <w:t>}</w:t>
        <w:br/>
        <w:t>h3 {</w:t>
        <w:br/>
        <w:t>font-size: 1.125em;</w:t>
        <w:br/>
        <w:t xml:space="preserve"> }</w:t>
        <w:br/>
        <w:t>li small {</w:t>
        <w:br/>
        <w:t>display: none;</w:t>
        <w:br/>
        <w:t>}</w:t>
        <w:br/>
        <w:t>}</w:t>
        <w:br/>
        <w:t>&lt;/style&gt;</w:t>
        <w:br/>
        <w:t>&lt;/head&gt;</w:t>
        <w:br/>
        <w:t>&lt;body&gt;</w:t>
        <w:br/>
        <w:t>&lt;!-- partial:index.partial.html --&gt;</w:t>
        <w:br/>
        <w:t>&lt;div class="container"&gt;</w:t>
        <w:br/>
        <w:t>&lt;div class="row header"&gt;</w:t>
        <w:br/>
        <w:t>&lt;h1&gt;Registration Form &amp;nbsp;&lt;/h1&gt;</w:t>
        <w:br/>
        <w:t>&lt;h3&gt;Fill out the form below!&lt;/h3&gt;</w:t>
        <w:br/>
        <w:t>&lt;/div&gt;</w:t>
        <w:br/>
        <w:t>&lt;div class="row body"&gt;</w:t>
        <w:br/>
        <w:t>&lt;form method="post" action="/project"&gt;</w:t>
        <w:br/>
        <w:t>&lt;ul&gt;</w:t>
        <w:br/>
        <w:t>&lt;li&gt;</w:t>
        <w:br/>
        <w:t>&lt;p class="left"&gt;</w:t>
        <w:br/>
        <w:t>&lt;label for="farmer_first_name"&gt;Farmer's first name&lt;/label&gt;</w:t>
        <w:br/>
        <w:t>&lt;input type="text" name="farmer_first_name" placeholder="Alpanshu" /&gt;</w:t>
        <w:br/>
        <w:t>&lt;/p&gt;</w:t>
        <w:br/>
        <w:t>&lt;p class="pull-right"&gt;</w:t>
        <w:br/>
        <w:t>&lt;label for="farmer_last_name"&gt;Farmer's last name&lt;/label&gt;</w:t>
        <w:br/>
        <w:t>&lt;input type="text" name="farmer_last_name" placeholder="Kataria" /&gt;</w:t>
        <w:br/>
        <w:t>&lt;/p&gt;</w:t>
        <w:br/>
        <w:t>&lt;/li&gt;</w:t>
        <w:br/>
        <w:t>&lt;li&gt;</w:t>
        <w:br/>
        <w:t>&lt;p&gt;</w:t>
        <w:br/>
        <w:t>&lt;label for="email"&gt;email &lt;span class="req"&gt;*&lt;/span&gt;&lt;/label&gt;</w:t>
        <w:br/>
        <w:t>&lt;input type="email" name="email" placeholder="alpanshu.kataria@gmail.com" /&gt;</w:t>
        <w:br/>
        <w:t>&lt;/p&gt;</w:t>
        <w:br/>
        <w:t>&lt;/li&gt;</w:t>
        <w:br/>
        <w:t>&lt;li&gt;</w:t>
        <w:br/>
        <w:t>&lt;p&gt;</w:t>
        <w:br/>
        <w:t>&lt;label for="Mob_No"&gt;Mob. No.&lt;span class="req"&gt;*&lt;/span&gt;&lt;/label&gt;</w:t>
        <w:br/>
        <w:t>&lt;input type="Mob_No" name="Mob_No" placeholder="Mob. No." /&gt;</w:t>
        <w:br/>
        <w:t>&lt;/p&gt;</w:t>
        <w:br/>
        <w:t>&lt;/li&gt;</w:t>
        <w:br/>
        <w:t xml:space="preserve"> &lt;li&gt;</w:t>
        <w:br/>
        <w:t>&lt;p&gt;</w:t>
        <w:br/>
        <w:t>&lt;label for="Crop_name"&gt;Crop name&lt;span class="req"&gt;*&lt;/span&gt;&lt;/label&gt;</w:t>
        <w:br/>
        <w:t>&lt;input type="Crop_name" name="Crop_name" placeholder="Crop_name" /&gt;</w:t>
        <w:br/>
        <w:t>&lt;/p&gt;</w:t>
        <w:br/>
        <w:t>&lt;/li&gt;</w:t>
        <w:br/>
        <w:t>&lt;li&gt;&lt;div class="divider"&gt;&lt;/div&gt;&lt;/li&gt;</w:t>
        <w:br/>
        <w:t>&lt;li&gt;</w:t>
        <w:br/>
        <w:t>&lt;label for="Address"&gt;Address&lt;/label&gt;</w:t>
        <w:br/>
        <w:t>&lt;textarea cols="46" rows="3" name="Address"&gt;&lt;/textarea&gt;</w:t>
        <w:br/>
        <w:t>&lt;/li&gt;</w:t>
        <w:br/>
        <w:t xml:space="preserve">        &lt;li&gt;</w:t>
        <w:br/>
        <w:t xml:space="preserve">          &lt;input class="btn btn-submit" type="submit" value="Submit" /&gt;</w:t>
        <w:br/>
        <w:t xml:space="preserve">          &lt;small&gt;or press &lt;strong&gt;enter&lt;/strong&gt;&lt;/small&gt;</w:t>
        <w:br/>
        <w:t xml:space="preserve">        &lt;/li&gt;</w:t>
        <w:br/>
        <w:t>&lt;/ul&gt;</w:t>
        <w:br/>
        <w:t>&lt;/form&gt;</w:t>
        <w:br/>
        <w:t>&lt;/div&gt;</w:t>
        <w:br/>
        <w:t>&lt;/div&gt;</w:t>
        <w:br/>
        <w:t>&lt;!-- partial --&gt;</w:t>
        <w:br/>
        <w:t>&lt;/body&gt;</w:t>
        <w:br/>
        <w:t>&lt;/html&gt;</w:t>
      </w:r>
    </w:p>
    <w:p>
      <w:pPr>
        <w:pStyle w:val="Normal"/>
        <w:rPr>
          <w:b/>
          <w:b/>
          <w:bCs/>
          <w:sz w:val="28"/>
          <w:szCs w:val="16"/>
          <w:u w:val="single"/>
        </w:rPr>
      </w:pPr>
      <w:r>
        <w:rPr>
          <w:b/>
          <w:bCs/>
          <w:sz w:val="28"/>
          <w:szCs w:val="16"/>
          <w:u w:val="single"/>
        </w:rPr>
        <w:t>Json Code for server side: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>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"25933a5b.3a6166",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"fred in",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"server": "7776b2e1.dff46c",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"client":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150,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60,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"4ae7531c.6316ac",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"8bd0dce.5b6672",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"f45e682b.72dc28"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"4ae7531c.6316ac",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"debug",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"active":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"tosidebar":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"console": false,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"tostatus": false,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"complete": "false",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"statusVal":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"statusType": "auto",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390,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60,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"8bd0dce.5b6672",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"openweathermap",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"wtype": "current",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"lon":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"lat":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"city": "Meerut",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"country": "India",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"language": "en",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170,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240,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"345ee6d0.b86b5a",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"a881f773.172528",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"3f6fdc8.eb33524",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"a4bf0069.10599",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"7fdd709f.833ba",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"8af02bbe.4c8588"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"345ee6d0.b86b5a",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"debug",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"active":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"tosidebar":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"console": false,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"tostatus": false,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"complete": "false",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"statusVal":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"statusType": "auto",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620,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220,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"a881f773.172528",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"ui_gauge",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"group": "4383afd5.dce02",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"height":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"gtype": "gage",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"title": "Humidity",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"label": "g/m^3",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"format": "{{msg.payload.humidity}}",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"min":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"max": "50",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"colors": 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"#00b500",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"#e6e600",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"#ca3838"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],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"seg1":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"seg2":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630,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300,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"e631a12d.2544",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"ui_audio",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"group": "ebdef8d9.d5eb18",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"voice": "Microsoft David Desktop - English (United States)",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"always":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630,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540,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"7fdd709f.833ba",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"function",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"func": "msg.payload=msg.payload.description;\nreturn msg;",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"outputs": 1,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"noerr":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"initialize":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"finalize":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190,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380,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"2aaca307.42422c"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"3f6fdc8.eb33524",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"ui_gauge",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"group": "e83d5353.c76f8",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1,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"height":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"gtype": "gage",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"title": "Temperature",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"label": "Celcius",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"format": "{{msg.payload.tempc}}",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"min":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"max": "50",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"colors": 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"#00b500",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"#e6e600",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"#ca3838"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],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"seg1":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"seg2":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630,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360,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"a4bf0069.10599",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"ui_text",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"group": "2c23e1af.b0e4fe",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1,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"height":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"Weather",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"label":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"format": "{{msg.payload.description}}",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"layout": "row-spread",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630,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420,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"2aaca307.42422c",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"ui_text_input",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"label":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"tooltip":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"group": "5937532b.bc790c",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1,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"height":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"passthru":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"mode": "text",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"delay": 300,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"topic": "topic",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370,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500,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    </w:t>
      </w:r>
      <w:r>
        <w:rPr/>
        <w:t>"e631a12d.2544"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"8af02bbe.4c8588",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"ui_gauge",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"Windspeed",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"group": "191bb3b7.81435c",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1,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"height":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"gtype": "gage",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"title": "Windspeed",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"label": "m/sec",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"format": "{{msg.payload.windspeed}}",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"min":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"max": 10,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"colors": [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"#00b500",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"#e6e600",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    </w:t>
      </w:r>
      <w:r>
        <w:rPr/>
        <w:t>"#ca3838"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],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"seg1":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"seg2":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620,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480,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"f45e682b.72dc28",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"ui_text",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"z": "69e21e83.a54b5",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"group": "c6963855.5a1dd8",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"height": 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"label": "",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"format": "{{msg.payload}}",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"layout": "row-spread",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"x": 400,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"y": 140,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"wires": []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"7776b2e1.dff46c",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"fred-server",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"endpoint": "alpanshu4",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"private": false,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"wholemsg": "true"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"4383afd5.dce02",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"ui_group",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"Humidity",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"tab":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2,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"disp":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"6",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"collapse":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"ebdef8d9.d5eb18",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"ui_group",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"Audio",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"tab":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3,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"disp":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"6",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"collapse":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"e83d5353.c76f8",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"ui_group",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"Temp",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"tab":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4,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"disp":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"6",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"collapse":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"2c23e1af.b0e4fe",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"ui_group",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"Weather description",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"tab":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5,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"disp":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"6",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"collapse":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"5937532b.bc790c",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"ui_group",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"Weather description for audio",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"tab":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7,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"disp":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"6",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"collapse":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"191bb3b7.81435c",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"ui_group",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"Windspeed",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"tab":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8,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"disp":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"6",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"collapse":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"c6963855.5a1dd8",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"ui_group",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"Farmer Description",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"tab":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7,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"disp": true,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"width": "6",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"collapse":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"id": "7188d184.8a82f",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"type": "ui_tab",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"name": "Lab 5 Farmer weather forecast",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"icon": "dashboard",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"order": 3,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"disabled": false,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    </w:t>
      </w:r>
      <w:r>
        <w:rPr/>
        <w:t>"hidden": false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t>]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6"/>
          <w:szCs w:val="20"/>
          <w:u w:val="single"/>
        </w:rPr>
      </w:pPr>
      <w:r>
        <w:rPr>
          <w:b/>
          <w:bCs/>
          <w:sz w:val="26"/>
          <w:szCs w:val="20"/>
          <w:u w:val="single"/>
        </w:rPr>
        <w:t>Json code for c,lient side: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"6c8e347a.7d492c",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"http in",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"User details",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"url": "/index",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"method": "get",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"upload": false,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"swaggerDoc":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130,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100,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"c6c45c02.04281"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"aaaf7d78.be4a1",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"http response",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"statusCode":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"headers": {},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770,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100,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"c6c45c02.04281",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"function",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"func": "msg.url=\"index\";\nreturn msg;",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"outputs": 1,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"noerr": 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"initialize":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"finalize":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340,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100,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"da1f896d.0f1c98"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"da1f896d.0f1c98",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"template",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"field": "payload",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"fieldType": "msg",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"format": "html",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"syntax": "mustache",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"template": "&lt;!DOCTYPE html&gt;\n&lt;html lang=\"en\" &gt;\n&lt;head&gt;\n&lt;meta charset=\"UTF-8\"&gt;\n&lt;title&gt;Registration Form&lt;/title&gt;\n&lt;meta name=\"viewport\" content=\"width=device-width, initial-scale=1.0\"&gt;\n&lt;link rel=\"stylesheet\" href=\"https://cdnjs.cloudflare.com/ajax/libs/normalize/5.0.0/normalize.min.css\"&gt;\n&lt;style&gt;\n@import url(https://fonts.googleapis.com/css?family=Lato:300,400,700);\n body {\nbackground-color: #e6e6e6;\nfont-size: 100%;\nfont-family: 'Lato', sans-serif;\nfont-weight: 400;\n}\ndiv, textarea, input {\n-moz-box-sizing: border-box;\n-webkit-box-sizing: border-box;\nbox-sizing: border-box;\n}\n.container {\nmax-width: 510px;\nmin-width: 324px;\nmargin: 50px auto 0px;\nbackground-color: #fff;\nborder: 1px solid #cfcfcf;\nborder-bottom: 3px solid #ccc;\n}\n.row {\nwidth: 100%;\nmargin: 0 0 1em 0;\npadding: 0 2.5em;\n}\n.row.header {\npadding: 1.5em 2.5em;\nborder-bottom: 1px solid #ccc;\nbackground: url('https://images.indianexpress.com/2020/05/farmers-759.jpg?w=600') left -80px;\ncolor: #fff;\n}\n.row.body {\npadding: .5em 2.5em 1em;\n}\n.pull-right {\nfloat: right;\n}\nh1 {\nfont-family: 'Lato', sans-serif;\nfont-weight: 300;\ndisplay: inline-block;\nfont-weight: 100;\n background-color: white;\ncolor: black;\ntext-shadow: 2px 2px 5px red;\nfont-size: 3.5em;\nborder-bottom: 1px solid rgba(255, 255, 255, 0.3);\nmargin: 0 0 0.1em 0;\npadding: 0 0 0.4em 0;\n}\nh3 {\nfont-family: 'Lato', sans-serif;\nfont-weight: 400;\nfont-size: 1.25em;\ncolor: black;\ntext-shadow: 2px 2px 5px red;\nmargin: 1em 0 0.4em 0;\n}\n.btn {\nfont-size: 1.0625em;\ndisplay: inline-block;\npadding: 0.74em 1.5em;\nmargin: 1.5em 0 0;\ncolor: #fff;\nborder-width: 0 0 0 0;\nborder-bottom: 5px solid;\ntext-transform: uppercase;\nbackground-color: #b3b3b3;\nborder-bottom-color: #8c8c8c;\nfont-family: 'Lato', sans-serif;\nfont-weight: 300;\n}\n.btn:hover {\nbackground-color: #bfbfbf;\n}\n.btn.btn-submit {\nbackground-color: #4f6fad;\nborder-bottom-color: #374d78;\n}\n.btn.btn-submit:hover {\nbackground-color: #5f7db6;\n}\nform {\nmax-width: 100%;\n display: block;\n}\nform ul {\nmargin: 0;\npadding: 0;\nlist-style: none;\n}\nform ul li {\nmargin: 0 0 0.25em 0;\nclear: both;\ndisplay: inline-block;\nwidth: 100%;\n}\nform ul li:last-child {\nmargin: 0;\n}\nform ul li p {\nmargin: 0;\npadding: 0;\nfloat: left;\n}\nform ul li p.right {\nfloat: right;\n}\nform ul li .divider {\nmargin: 0.5em 0 0.5em 0;\nborder: 0;\nheight: 1px;\nwidth: 100%;\ndisplay: block;\nbackground-color: #4f6fad;\nbackground-image: linear-gradient(to right, #ee9cb4, #4f6fad);\n}\nform ul li .req {\ncolor: #ee9cb4;\n}\nform label {\ndisplay: block;\nmargin: 0 0 0.5em 0;\ncolor: #4f6fad;\nfont-size: 1em;\n}\n form input {\nmargin: 0 0 0.5em 0;\nborder: 1px solid #ccc;\npadding: 6px 10px;\ncolor: #555;\nfont-size: 1em;\n}\nform textarea {\nborder: 1px solid #ccc;\npadding: 6px 10px;\nwidth: 100%;\ncolor: #555;\n}\nform small {\ncolor: #4f6fad;\nmargin: 0 0 0 0.5em;\n}\n@media only screen and (max-width: 480px) {\n.pull-right {\nfloat: none;\n}\ninput {\nwidth: 100%;\n}\nlabel {\nwidth: 100%;\ndisplay: inline-block;\nfloat: left;\nclear: both;\n}\nli, p {\nwidth: 100%;\n}\ninput.btn {\nmargin: 1.5em 0 0.5em;\n}\nh1 {\nfont-size: 2.25em;\n}\nh3 {\nfont-size: 1.125em;\n }\nli small {\ndisplay: none;\n}\n}\n&lt;/style&gt;\n&lt;/head&gt;\n&lt;body&gt;\n&lt;!-- partial:index.partial.html --&gt;\n&lt;div class=\"container\"&gt;\n&lt;div class=\"row header\"&gt;\n&lt;h1&gt;Registration Form &amp;nbsp;&lt;/h1&gt;\n&lt;h3&gt;Fill out the form below!&lt;/h3&gt;\n&lt;/div&gt;\n&lt;div class=\"row body\"&gt;\n&lt;form method=\"post\" action=\"/project\"&gt;\n&lt;ul&gt;\n&lt;li&gt;\n&lt;p class=\"left\"&gt;\n&lt;label for=\"farmer_first_name\"&gt;Farmer's first name&lt;/label&gt;\n&lt;input type=\"text\" name=\"farmer_first_name\" placeholder=\"Alpanshu\" /&gt;\n&lt;/p&gt;\n&lt;p class=\"pull-right\"&gt;\n&lt;label for=\"farmer_last_name\"&gt;Farmer's last name&lt;/label&gt;\n&lt;input type=\"text\" name=\"farmer_last_name\" placeholder=\"Kataria\" /&gt;\n&lt;/p&gt;\n&lt;/li&gt;\n&lt;li&gt;\n&lt;p&gt;\n&lt;label for=\"email\"&gt;email &lt;span class=\"req\"&gt;*&lt;/span&gt;&lt;/label&gt;\n&lt;input type=\"email\" name=\"email\" placeholder=\"alpanshu.kataria@gmail.com\" /&gt;\n&lt;/p&gt;\n&lt;/li&gt;\n&lt;li&gt;\n&lt;p&gt;\n&lt;label for=\"Mob_No\"&gt;Mob. No.&lt;span class=\"req\"&gt;*&lt;/span&gt;&lt;/label&gt;\n&lt;input type=\"Mob_No\" name=\"Mob_No\" placeholder=\"Mob. No.\" /&gt;\n&lt;/p&gt;\n&lt;/li&gt;\n &lt;li&gt;\n&lt;p&gt;\n&lt;label for=\"Crop_name\"&gt;Crop name&lt;span class=\"req\"&gt;*&lt;/span&gt;&lt;/label&gt;\n&lt;input type=\"Crop_name\" name=\"Crop_name\" placeholder=\"Crop_name\" /&gt;\n&lt;/p&gt;\n&lt;/li&gt;\n&lt;li&gt;&lt;div class=\"divider\"&gt;&lt;/div&gt;&lt;/li&gt;\n&lt;li&gt;\n&lt;label for=\"Address\"&gt;Address&lt;/label&gt;\n&lt;textarea cols=\"46\" rows=\"3\" name=\"Address\"&gt;&lt;/textarea&gt;\n&lt;/li&gt;\n        &lt;li&gt;\n          &lt;input class=\"btn btn-submit\" type=\"submit\" value=\"Submit\" /&gt;\n          &lt;small&gt;or press &lt;strong&gt;enter&lt;/strong&gt;&lt;/small&gt;\n        &lt;/li&gt;\n&lt;/ul&gt;\n&lt;/form&gt;\n&lt;/div&gt;\n&lt;/div&gt;\n&lt;!-- partial --&gt;\n&lt;/body&gt;\n&lt;/html&gt;",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"output": "str",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580,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100,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"aaaf7d78.be4a1"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"cd86cfa2.eca25",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"http in",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"url": "/project",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"method": "post",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"upload": false,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"swaggerDoc":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120,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260,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"2894836e.939d4c",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"7f5f2607.a0a468"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"53e1226.49800dc",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"function",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"func": "return msg;",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"outputs": 1,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"noerr": 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"initialize":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"finalize":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540,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260,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"9b74c6a7.fd8a28"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"9b74c6a7.fd8a28",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"http response",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"statusCode":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"headers": {},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770,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260,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"2894836e.939d4c",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"json",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"property": "payload",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"action":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"pretty": false,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330,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260,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"53e1226.49800dc"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"a968710e.e883f",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"debug",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"active": true,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"tosidebar": true,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"console": false,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"tostatus": false,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"complete": "false",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"statusVal":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"statusType": "auto",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550,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580,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"7f5f2607.a0a468",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"function",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"func": "msg.payload =\"Farmer's name is \" + msg.payload.farmer_first_name + \". His Mob. No. is \" + msg.payload.Mob_No;\nreturn msg;",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"outputs": 1,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"noerr": 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"initialize":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"finalize":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510,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340,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[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"a968710e.e883f",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    </w:t>
      </w:r>
      <w:r>
        <w:rPr>
          <w:b w:val="false"/>
          <w:bCs w:val="false"/>
          <w:sz w:val="26"/>
          <w:szCs w:val="20"/>
          <w:u w:val="none"/>
        </w:rPr>
        <w:t>"8328dc69.be328"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"8328dc69.be328",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"fred out",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"z": "492e57b6.69bf38",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"name":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"server": "",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"client": "ba178cc8.608cf",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"x": 850,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"y": 420,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"wires": []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{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"id": "ba178cc8.608cf",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"type": "fred-client",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"endpoint": "alpanshu4",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"private": false,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"username": "alps",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    </w:t>
      </w:r>
      <w:r>
        <w:rPr>
          <w:b w:val="false"/>
          <w:bCs w:val="false"/>
          <w:sz w:val="26"/>
          <w:szCs w:val="20"/>
          <w:u w:val="none"/>
        </w:rPr>
        <w:t>"wholemsg": "false"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 xml:space="preserve">    </w:t>
      </w:r>
      <w:r>
        <w:rPr>
          <w:b w:val="false"/>
          <w:bCs w:val="false"/>
          <w:sz w:val="26"/>
          <w:szCs w:val="20"/>
          <w:u w:val="none"/>
        </w:rPr>
        <w:t>}</w:t>
      </w:r>
    </w:p>
    <w:p>
      <w:pPr>
        <w:pStyle w:val="Normal"/>
        <w:spacing w:before="0" w:after="200"/>
        <w:rPr>
          <w:b w:val="false"/>
          <w:b w:val="false"/>
          <w:bCs w:val="false"/>
          <w:sz w:val="26"/>
          <w:szCs w:val="20"/>
          <w:u w:val="none"/>
        </w:rPr>
      </w:pPr>
      <w:r>
        <w:rPr>
          <w:b w:val="false"/>
          <w:bCs w:val="false"/>
          <w:sz w:val="26"/>
          <w:szCs w:val="20"/>
          <w:u w:val="none"/>
        </w:rPr>
        <w:t>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CenturyGothic-Bol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5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6c94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643"/>
    <w:rPr>
      <w:rFonts w:ascii="Tahoma" w:hAnsi="Tahoma" w:cs="Mangal"/>
      <w:sz w:val="16"/>
      <w:szCs w:val="14"/>
    </w:rPr>
  </w:style>
  <w:style w:type="character" w:styleId="Htmldoctype" w:customStyle="1">
    <w:name w:val="html-doctype"/>
    <w:basedOn w:val="DefaultParagraphFont"/>
    <w:qFormat/>
    <w:rsid w:val="00b84eed"/>
    <w:rPr/>
  </w:style>
  <w:style w:type="character" w:styleId="Htmltag" w:customStyle="1">
    <w:name w:val="html-tag"/>
    <w:basedOn w:val="DefaultParagraphFont"/>
    <w:qFormat/>
    <w:rsid w:val="00b84eed"/>
    <w:rPr/>
  </w:style>
  <w:style w:type="character" w:styleId="Htmlattributename" w:customStyle="1">
    <w:name w:val="html-attribute-name"/>
    <w:basedOn w:val="DefaultParagraphFont"/>
    <w:qFormat/>
    <w:rsid w:val="00b84eed"/>
    <w:rPr/>
  </w:style>
  <w:style w:type="character" w:styleId="Htmlattributevalue" w:customStyle="1">
    <w:name w:val="html-attribute-value"/>
    <w:basedOn w:val="DefaultParagraphFont"/>
    <w:qFormat/>
    <w:rsid w:val="00b84eed"/>
    <w:rPr/>
  </w:style>
  <w:style w:type="character" w:styleId="Internet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styleId="Htmlcomment" w:customStyle="1">
    <w:name w:val="html-comment"/>
    <w:basedOn w:val="DefaultParagraphFont"/>
    <w:qFormat/>
    <w:rsid w:val="00b84e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64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Templete_IoT</Template>
  <TotalTime>126</TotalTime>
  <Application>LibreOffice/7.1.0.3$Windows_X86_64 LibreOffice_project/f6099ecf3d29644b5008cc8f48f42f4a40986e4c</Application>
  <AppVersion>15.0000</AppVersion>
  <Pages>32</Pages>
  <Words>1874</Words>
  <Characters>15159</Characters>
  <CharactersWithSpaces>20628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2021-03-15T23:04:35Z</dcterms:created>
  <dc:creator/>
  <dc:description/>
  <dc:language>en-IN</dc:language>
  <cp:lastModifiedBy/>
  <dcterms:modified xsi:type="dcterms:W3CDTF">2021-03-15T23:26:27Z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